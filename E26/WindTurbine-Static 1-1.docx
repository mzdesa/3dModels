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3C93B5E" w14:textId="77777777" w:rsidTr="00A43A5B">
        <w:trPr>
          <w:cantSplit/>
          <w:trHeight w:val="4488"/>
        </w:trPr>
        <w:tc>
          <w:tcPr>
            <w:tcW w:w="6285" w:type="dxa"/>
          </w:tcPr>
          <w:p w14:paraId="3DEC2FEF" w14:textId="2B974BE8" w:rsidR="00F448BC" w:rsidRDefault="00B9382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47D95F" wp14:editId="5AF01D6D">
                  <wp:extent cx="3853815" cy="2037080"/>
                  <wp:effectExtent l="0" t="0" r="0" b="127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8497460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8F7C72E" w14:textId="0AD75DF0" w:rsidR="00B77317" w:rsidRPr="00CD1539" w:rsidRDefault="00B9382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WindTurbine</w:t>
                  </w:r>
                  <w:proofErr w:type="spellEnd"/>
                </w:p>
                <w:p w14:paraId="44A10401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70238176" w14:textId="14BB5683" w:rsidR="00B77317" w:rsidRPr="00CD1539" w:rsidRDefault="00B9382E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Thursday, May 7, 2020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1D2A89AD" w14:textId="33F63401" w:rsidR="00B77317" w:rsidRPr="00CD1539" w:rsidRDefault="00B9382E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03F0646E" w14:textId="4489F431" w:rsidR="00B77317" w:rsidRPr="006A441F" w:rsidRDefault="00B9382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5CB15408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5026B5A" w14:textId="26248707" w:rsidR="00B77317" w:rsidRDefault="00B9382E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458C0378" w14:textId="23F77310" w:rsidR="00B9382E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9747625" w:history="1">
                        <w:r w:rsidR="00B9382E" w:rsidRPr="00084EA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9382E">
                          <w:rPr>
                            <w:noProof/>
                            <w:webHidden/>
                          </w:rPr>
                          <w:tab/>
                        </w:r>
                        <w:r w:rsidR="00B9382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9382E">
                          <w:rPr>
                            <w:noProof/>
                            <w:webHidden/>
                          </w:rPr>
                          <w:instrText xml:space="preserve"> PAGEREF _Toc39747625 \h </w:instrText>
                        </w:r>
                        <w:r w:rsidR="00B9382E">
                          <w:rPr>
                            <w:noProof/>
                            <w:webHidden/>
                          </w:rPr>
                        </w:r>
                        <w:r w:rsidR="00B9382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9382E">
                          <w:rPr>
                            <w:noProof/>
                            <w:webHidden/>
                          </w:rPr>
                          <w:t>1</w:t>
                        </w:r>
                        <w:r w:rsidR="00B9382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76DF042" w14:textId="4C185783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26" w:history="1">
                        <w:r w:rsidRPr="00084EA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A6C967" w14:textId="1C9910DE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27" w:history="1">
                        <w:r w:rsidRPr="00084EA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893B72" w14:textId="437B1FE5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28" w:history="1">
                        <w:r w:rsidRPr="00084EA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7BA8C1C" w14:textId="0A8E3F57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29" w:history="1">
                        <w:r w:rsidRPr="00084EA9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A9DE637" w14:textId="75D3B3A7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0" w:history="1">
                        <w:r w:rsidRPr="00084EA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958FDD" w14:textId="4EB8CE5B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1" w:history="1">
                        <w:r w:rsidRPr="00084EA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BD00DB" w14:textId="6BBBF823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2" w:history="1">
                        <w:r w:rsidRPr="00084EA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D696CA" w14:textId="047CA214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3" w:history="1">
                        <w:r w:rsidRPr="00084EA9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E63BD4A" w14:textId="634B4E93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4" w:history="1">
                        <w:r w:rsidRPr="00084EA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61AE1A" w14:textId="3770A7D6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5" w:history="1">
                        <w:r w:rsidRPr="00084EA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60FCC6" w14:textId="35F34DD2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6" w:history="1">
                        <w:r w:rsidRPr="00084EA9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CE3642" w14:textId="5144C6CF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7" w:history="1">
                        <w:r w:rsidRPr="00084EA9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6046543" w14:textId="439DEBB4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8" w:history="1">
                        <w:r w:rsidRPr="00084EA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1AD624D" w14:textId="6C05D5C5" w:rsidR="00B9382E" w:rsidRDefault="00B9382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39747639" w:history="1">
                        <w:r w:rsidRPr="00084EA9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_Toc39747639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DD4BC9" w14:textId="365A6972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9F1940B" w14:textId="77777777" w:rsidR="00F448BC" w:rsidRDefault="00F448BC" w:rsidP="00A5373F"/>
        </w:tc>
      </w:tr>
      <w:tr w:rsidR="00F448BC" w14:paraId="1AB0B9B7" w14:textId="77777777" w:rsidTr="00BE081A">
        <w:trPr>
          <w:cantSplit/>
          <w:trHeight w:val="3924"/>
        </w:trPr>
        <w:tc>
          <w:tcPr>
            <w:tcW w:w="6285" w:type="dxa"/>
          </w:tcPr>
          <w:p w14:paraId="39F76907" w14:textId="2088A697" w:rsidR="00C27B5D" w:rsidRDefault="00B9382E" w:rsidP="00C27B5D">
            <w:pPr>
              <w:pStyle w:val="Heading1"/>
              <w:outlineLvl w:val="0"/>
            </w:pPr>
            <w:bookmarkStart w:id="0" w:name="_Toc39747625"/>
            <w:r>
              <w:t>Description</w:t>
            </w:r>
            <w:bookmarkEnd w:id="0"/>
          </w:p>
          <w:p w14:paraId="63851040" w14:textId="7E4D9C64" w:rsidR="00F448BC" w:rsidRPr="00E65D6E" w:rsidRDefault="00B9382E" w:rsidP="00FF408C">
            <w:r>
              <w:t>No Data</w:t>
            </w:r>
          </w:p>
        </w:tc>
        <w:tc>
          <w:tcPr>
            <w:tcW w:w="4713" w:type="dxa"/>
            <w:vMerge/>
          </w:tcPr>
          <w:p w14:paraId="02CD57DF" w14:textId="77777777" w:rsidR="00F448BC" w:rsidRPr="00A33AA4" w:rsidRDefault="00F448BC" w:rsidP="00840CC7">
            <w:pPr>
              <w:pStyle w:val="TOC3"/>
            </w:pPr>
          </w:p>
        </w:tc>
      </w:tr>
    </w:tbl>
    <w:p w14:paraId="08D161B3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A02C91C" w14:textId="77777777" w:rsidTr="00DD03CF">
        <w:tc>
          <w:tcPr>
            <w:tcW w:w="11016" w:type="dxa"/>
          </w:tcPr>
          <w:p w14:paraId="639DCDB1" w14:textId="762E4264" w:rsidR="00343025" w:rsidRDefault="00B9382E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39747626"/>
            <w:r>
              <w:lastRenderedPageBreak/>
              <w:t>Assumptions</w:t>
            </w:r>
            <w:bookmarkEnd w:id="4"/>
          </w:p>
          <w:p w14:paraId="650E8B4C" w14:textId="21C42970" w:rsidR="00A96F2C" w:rsidRDefault="00A96F2C" w:rsidP="00A96F2C"/>
        </w:tc>
      </w:tr>
    </w:tbl>
    <w:p w14:paraId="57EA2398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5C8534F9" w14:textId="77777777" w:rsidTr="00ED5A01">
        <w:tc>
          <w:tcPr>
            <w:tcW w:w="11016" w:type="dxa"/>
          </w:tcPr>
          <w:p w14:paraId="4C6451C3" w14:textId="4493B63C" w:rsidR="00FF408C" w:rsidRDefault="00B9382E" w:rsidP="00FF408C">
            <w:pPr>
              <w:pStyle w:val="Heading1"/>
              <w:outlineLvl w:val="0"/>
            </w:pPr>
            <w:bookmarkStart w:id="5" w:name="_Toc39747627"/>
            <w:r>
              <w:t>Model Information</w:t>
            </w:r>
            <w:bookmarkEnd w:id="5"/>
          </w:p>
          <w:p w14:paraId="3FA193F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7A2AA49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C415ADC" w14:textId="77777777" w:rsidTr="00077EA0">
                    <w:tc>
                      <w:tcPr>
                        <w:tcW w:w="8640" w:type="dxa"/>
                      </w:tcPr>
                      <w:p w14:paraId="34B704D6" w14:textId="19E4D051" w:rsidR="00077EA0" w:rsidRDefault="00B9382E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A1868D9" wp14:editId="445D21E2">
                              <wp:extent cx="5349240" cy="282765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276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24790F3" w14:textId="06F4BA99" w:rsidR="00C16188" w:rsidRDefault="00B9382E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WindTurbine</w:t>
                  </w:r>
                </w:p>
                <w:p w14:paraId="2E908AD4" w14:textId="35CC54B3" w:rsidR="00C16188" w:rsidRDefault="00B9382E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167AB71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F9B3FC" w14:textId="1F8BC695" w:rsidR="00C16188" w:rsidRPr="0044448A" w:rsidRDefault="00B9382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E0C994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CFDB4D" w14:textId="5AFEFF87" w:rsidR="00C16188" w:rsidRDefault="00B9382E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D1D1E45" w14:textId="5955B4B7" w:rsidR="00C16188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1F1C4C" w14:textId="29CB57C6" w:rsidR="00C16188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8D8AA4" w14:textId="1DFE6820" w:rsidR="00C16188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2CDE0E3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623C7A" w14:textId="269D4E51" w:rsidR="00C16188" w:rsidRDefault="00B9382E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Shell1</w:t>
                  </w:r>
                </w:p>
                <w:p w14:paraId="47B6C074" w14:textId="5AA3510C" w:rsidR="004B3022" w:rsidRPr="0044448A" w:rsidRDefault="00B9382E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6692CC0" wp14:editId="68EA48BD">
                        <wp:extent cx="1562735" cy="826135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26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01FB74" w14:textId="4DDFB43D" w:rsidR="00C16188" w:rsidRPr="0044448A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D0CDFF" w14:textId="77777777" w:rsidR="00B9382E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Mass:0.271115 kg</w:t>
                  </w:r>
                </w:p>
                <w:p w14:paraId="43CB0BA6" w14:textId="77777777" w:rsidR="00B9382E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Volume:0.000265784 m^3</w:t>
                  </w:r>
                </w:p>
                <w:p w14:paraId="69E49B7B" w14:textId="77777777" w:rsidR="00B9382E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Density:1,020.06 kg/m^3</w:t>
                  </w:r>
                </w:p>
                <w:p w14:paraId="2B3194CF" w14:textId="77777777" w:rsidR="00B9382E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Weight:2.65693 N</w:t>
                  </w:r>
                </w:p>
                <w:p w14:paraId="6C187EC2" w14:textId="022D9ECB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A80030" w14:textId="77777777" w:rsidR="00B9382E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C:\Users\mzdes\Desktop\E26\WindTurbine.SLDPRT</w:t>
                  </w:r>
                </w:p>
                <w:p w14:paraId="02C3CEB8" w14:textId="0D1BFA7F" w:rsidR="00C16188" w:rsidRPr="0044448A" w:rsidRDefault="00B9382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 4 21:25:35 2020</w:t>
                  </w:r>
                </w:p>
              </w:tc>
            </w:tr>
          </w:tbl>
          <w:p w14:paraId="796616CA" w14:textId="3D47BE91" w:rsidR="00FF408C" w:rsidRDefault="00FF408C" w:rsidP="00A96F2C"/>
        </w:tc>
      </w:tr>
    </w:tbl>
    <w:p w14:paraId="7D4E1C61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14:paraId="123E9696" w14:textId="77777777" w:rsidTr="005E294F">
        <w:tc>
          <w:tcPr>
            <w:tcW w:w="11016" w:type="dxa"/>
          </w:tcPr>
          <w:p w14:paraId="38A3B2F8" w14:textId="7061FEB1" w:rsidR="00B35001" w:rsidRPr="00B35001" w:rsidRDefault="00B9382E" w:rsidP="00B35001">
            <w:pPr>
              <w:pStyle w:val="Heading1"/>
              <w:outlineLvl w:val="0"/>
            </w:pPr>
            <w:bookmarkStart w:id="6" w:name="_Toc39747628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2"/>
              <w:gridCol w:w="5382"/>
            </w:tblGrid>
            <w:tr w:rsidR="00B35001" w14:paraId="1EF98C0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15A623" w14:textId="6980B487" w:rsidR="00B35001" w:rsidRDefault="00B9382E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9388F3" w14:textId="09C55D9E" w:rsidR="00B35001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B9382E" w14:paraId="1C83FC7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262FA6" w14:textId="0E78AB5C" w:rsidR="00B9382E" w:rsidRDefault="00B9382E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FEC978" w14:textId="4652AB42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9382E" w14:paraId="5517988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4430D0" w14:textId="0543A1C8" w:rsidR="00B9382E" w:rsidRDefault="00B9382E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1155DC" w14:textId="0EA21940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9382E" w14:paraId="1064033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4E2E5B" w14:textId="67DBDC06" w:rsidR="00B9382E" w:rsidRDefault="00B9382E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55171A" w14:textId="7894AEDD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9382E" w14:paraId="0B2D39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EB677A" w14:textId="6115BACE" w:rsidR="00B9382E" w:rsidRDefault="00B9382E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ED99AC" w14:textId="19AC5744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9382E" w14:paraId="5A660B7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8D7B0B" w14:textId="17D1FD17" w:rsidR="00B9382E" w:rsidRDefault="00B9382E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B636EE" w14:textId="6DE72BAD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9382E" w14:paraId="5A060B6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9D6BB3" w14:textId="34EF5DE2" w:rsidR="00B9382E" w:rsidRDefault="00B9382E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396C8B" w14:textId="5DF1722E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4EC0B36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8A505C" w14:textId="51AFFB3E" w:rsidR="00B9382E" w:rsidRDefault="00B9382E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39CED6" w14:textId="67465E86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B9382E" w14:paraId="086A5F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BF32A1" w14:textId="73D19357" w:rsidR="00B9382E" w:rsidRDefault="00B9382E" w:rsidP="005E294F">
                  <w:proofErr w:type="spellStart"/>
                  <w:r>
                    <w:t>Inplane</w:t>
                  </w:r>
                  <w:proofErr w:type="spellEnd"/>
                  <w:r>
                    <w:t xml:space="preserve">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06229A" w14:textId="4A0E5C94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6E0AAF4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FDFACA" w14:textId="2AF2D5AA" w:rsidR="00B9382E" w:rsidRDefault="00B9382E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8ADB44" w14:textId="40FBAE4E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36728E8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3FF98F" w14:textId="63D1EE5C" w:rsidR="00B9382E" w:rsidRDefault="00B9382E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55A39C" w14:textId="07B23729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4DB6D3B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8E12D0" w14:textId="79E46D7D" w:rsidR="00B9382E" w:rsidRDefault="00B9382E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748FA0" w14:textId="4B495117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9382E" w14:paraId="7F524DB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1AD124" w14:textId="137D9465" w:rsidR="00B9382E" w:rsidRDefault="00B9382E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D60387" w14:textId="53B2B1D8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1560D94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BFD684" w14:textId="3F7B3741" w:rsidR="00B9382E" w:rsidRDefault="00B9382E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955167" w14:textId="75038BA2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9382E" w14:paraId="1702421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281548" w14:textId="4CAF1EE3" w:rsidR="00B9382E" w:rsidRDefault="00B9382E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C566B7" w14:textId="7540C7D3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0391920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1D9A86" w14:textId="029BB27F" w:rsidR="00B9382E" w:rsidRDefault="00B9382E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BDE89D" w14:textId="2A1B5C19" w:rsidR="00B9382E" w:rsidRDefault="00B9382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5D1DBA5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168E4A" w14:textId="5883C772" w:rsidR="00B9382E" w:rsidRDefault="00B9382E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D7351" w14:textId="528740B2" w:rsidR="00B9382E" w:rsidRDefault="00B9382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</w:t>
                  </w:r>
                  <w:proofErr w:type="spellStart"/>
                  <w:r>
                    <w:t>mzdes</w:t>
                  </w:r>
                  <w:proofErr w:type="spellEnd"/>
                  <w:r>
                    <w:t>\Desktop\E26)</w:t>
                  </w:r>
                </w:p>
              </w:tc>
            </w:tr>
          </w:tbl>
          <w:p w14:paraId="5A8DF00A" w14:textId="1AC61B34" w:rsidR="005E294F" w:rsidRDefault="005E294F" w:rsidP="00A96F2C"/>
        </w:tc>
      </w:tr>
      <w:bookmarkEnd w:id="1"/>
      <w:bookmarkEnd w:id="2"/>
      <w:bookmarkEnd w:id="3"/>
    </w:tbl>
    <w:p w14:paraId="0623C20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14:paraId="6E1FB644" w14:textId="77777777" w:rsidTr="00E80CD9">
        <w:tc>
          <w:tcPr>
            <w:tcW w:w="11016" w:type="dxa"/>
          </w:tcPr>
          <w:p w14:paraId="24D634BF" w14:textId="69649031" w:rsidR="00F33129" w:rsidRPr="00B35001" w:rsidRDefault="00B9382E" w:rsidP="000A7C6B">
            <w:pPr>
              <w:pStyle w:val="Heading1"/>
              <w:outlineLvl w:val="0"/>
            </w:pPr>
            <w:bookmarkStart w:id="7" w:name="_Toc39747629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14:paraId="555BD2A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B24673" w14:textId="6167A6D5" w:rsidR="00F33129" w:rsidRDefault="00B9382E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45730E" w14:textId="7AC24EC9" w:rsidR="00F33129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9382E" w14:paraId="297949E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36F1E0" w14:textId="2D152DE9" w:rsidR="00B9382E" w:rsidRDefault="00B9382E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EA0973" w14:textId="208F1B50" w:rsidR="00B9382E" w:rsidRDefault="00B938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9382E" w14:paraId="6E369C6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909925" w14:textId="401A4EC4" w:rsidR="00B9382E" w:rsidRDefault="00B9382E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4FDF4F" w14:textId="4C4C9616" w:rsidR="00B9382E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9382E" w14:paraId="534F076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8311E0" w14:textId="19DB7ED7" w:rsidR="00B9382E" w:rsidRDefault="00B9382E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51985E" w14:textId="149DCD15" w:rsidR="00B9382E" w:rsidRDefault="00B9382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9382E" w14:paraId="14A5927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3415EE" w14:textId="2EF15260" w:rsidR="00B9382E" w:rsidRDefault="00B9382E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39FCD6" w14:textId="7AF1F09B" w:rsidR="00B9382E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65A37E9" w14:textId="220DC93B" w:rsidR="00F33129" w:rsidRDefault="00F33129" w:rsidP="000A7C6B"/>
        </w:tc>
      </w:tr>
    </w:tbl>
    <w:p w14:paraId="51A039A0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042A50E1" w14:textId="77777777" w:rsidTr="005273D5">
        <w:trPr>
          <w:trHeight w:val="4158"/>
        </w:trPr>
        <w:tc>
          <w:tcPr>
            <w:tcW w:w="11136" w:type="dxa"/>
          </w:tcPr>
          <w:p w14:paraId="0ACF90C3" w14:textId="0931C73B" w:rsidR="00E80CD9" w:rsidRPr="00AC3438" w:rsidRDefault="00B9382E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39747630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6795FFB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F12FF4" w14:textId="13B33203" w:rsidR="00E80CD9" w:rsidRPr="003E6C57" w:rsidRDefault="00B9382E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C9766F" w14:textId="752C50B5" w:rsidR="00E80CD9" w:rsidRPr="003E6C57" w:rsidRDefault="00B938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D17582" w14:textId="505148C1" w:rsidR="00E80CD9" w:rsidRPr="003E6C57" w:rsidRDefault="00B9382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1863C3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00805406" w14:textId="477F9482" w:rsidR="00E80CD9" w:rsidRPr="00577134" w:rsidRDefault="00B9382E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4712AC1" wp14:editId="20A627A9">
                        <wp:extent cx="1904365" cy="1006475"/>
                        <wp:effectExtent l="0" t="0" r="635" b="3175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0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609066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24084D" w14:textId="08326F5C" w:rsidR="00E80CD9" w:rsidRPr="00BE6656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5F4C90" w14:textId="61DEB867" w:rsidR="00E80CD9" w:rsidRPr="00BE6656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ABS</w:t>
                        </w:r>
                      </w:p>
                    </w:tc>
                  </w:tr>
                  <w:tr w:rsidR="00B9382E" w:rsidRPr="00577134" w14:paraId="6C3A207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329CAF" w14:textId="0CFD5120" w:rsidR="00B9382E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B1BA04" w14:textId="6D1DF9E3" w:rsidR="00B9382E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9382E" w:rsidRPr="00577134" w14:paraId="7F37584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848D29" w14:textId="094201F2" w:rsidR="00B9382E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282599" w14:textId="44516147" w:rsidR="00B9382E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9382E" w:rsidRPr="00577134" w14:paraId="3D06B5A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63E46F" w14:textId="45731ECB" w:rsidR="00B9382E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3F2F4F" w14:textId="6C713B8B" w:rsidR="00B9382E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  <w:tr w:rsidR="00B9382E" w:rsidRPr="00577134" w14:paraId="5479722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93E098" w14:textId="521CE229" w:rsidR="00B9382E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1BD9A5" w14:textId="391D2E3D" w:rsidR="00B9382E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2e+09 N/m^2</w:t>
                        </w:r>
                      </w:p>
                    </w:tc>
                  </w:tr>
                  <w:tr w:rsidR="00B9382E" w:rsidRPr="00577134" w14:paraId="51E2ED3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938178" w14:textId="09B29F03" w:rsidR="00B9382E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DA9715" w14:textId="248AF5A2" w:rsidR="00B9382E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B9382E" w:rsidRPr="00577134" w14:paraId="52CCDC8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DE8414" w14:textId="18357B64" w:rsidR="00B9382E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7DDE7B" w14:textId="56CB7C53" w:rsidR="00B9382E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1,020 kg/m^3</w:t>
                        </w:r>
                      </w:p>
                    </w:tc>
                  </w:tr>
                  <w:tr w:rsidR="00B9382E" w:rsidRPr="00577134" w14:paraId="3CA8FAD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747583" w14:textId="39AC6738" w:rsidR="00B9382E" w:rsidRDefault="00B9382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3CD0E44" w14:textId="2600AA02" w:rsidR="00B9382E" w:rsidRDefault="00B9382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6347924E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4BC4A1F6" w14:textId="0B58A294" w:rsidR="00E80CD9" w:rsidRPr="00577134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1(Shell1)(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WindTurbine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)</w:t>
                  </w:r>
                </w:p>
              </w:tc>
            </w:tr>
            <w:tr w:rsidR="00E80CD9" w:rsidRPr="000841BF" w14:paraId="350583A3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0E718B9B" w14:textId="150015C6" w:rsidR="00E80CD9" w:rsidRPr="000841BF" w:rsidRDefault="00B9382E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2ABBDD6C" w14:textId="125B400C" w:rsidR="00E80CD9" w:rsidRDefault="00E80CD9" w:rsidP="000A7C6B"/>
        </w:tc>
      </w:tr>
      <w:bookmarkEnd w:id="8"/>
      <w:bookmarkEnd w:id="9"/>
      <w:bookmarkEnd w:id="10"/>
    </w:tbl>
    <w:p w14:paraId="666D76A4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591597B" w14:textId="77777777" w:rsidTr="00452CBC">
        <w:tc>
          <w:tcPr>
            <w:tcW w:w="11016" w:type="dxa"/>
          </w:tcPr>
          <w:p w14:paraId="106D668B" w14:textId="1EF97D5D" w:rsidR="005273D5" w:rsidRPr="00AF1A58" w:rsidRDefault="00B9382E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39747631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9382E" w14:paraId="2441F732" w14:textId="77777777" w:rsidTr="00FC5C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003AABA" w14:textId="0113124F" w:rsidR="00B9382E" w:rsidRPr="004E282D" w:rsidRDefault="00B9382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7B97F4E" w14:textId="70416517" w:rsidR="00B9382E" w:rsidRPr="004E282D" w:rsidRDefault="00B938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D3779A2" w14:textId="23E03A14" w:rsidR="00B9382E" w:rsidRPr="004E282D" w:rsidRDefault="00B938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9382E" w14:paraId="275576CF" w14:textId="77777777" w:rsidTr="00FC16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1B50D9D" w14:textId="440DF1D2" w:rsidR="00B9382E" w:rsidRPr="00AD5FBA" w:rsidRDefault="00B9382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9D7E858" w14:textId="4747B6BF" w:rsidR="00B9382E" w:rsidRPr="006208CB" w:rsidRDefault="00B938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53AA1A5" wp14:editId="7DB50BEA">
                        <wp:extent cx="1772285" cy="93662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36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9382E" w14:paraId="3737A25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D012A9B" w14:textId="2E9AE1D9" w:rsidR="00B9382E" w:rsidRPr="00BE6656" w:rsidRDefault="00B9382E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0CC431F" w14:textId="06D70220" w:rsidR="00B9382E" w:rsidRPr="00154A1A" w:rsidRDefault="00B938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9382E" w14:paraId="373D004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01C50D2" w14:textId="3A4113F0" w:rsidR="00B9382E" w:rsidRDefault="00B938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95544CB" w14:textId="6DA6BE18" w:rsidR="00B9382E" w:rsidRDefault="00B938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27F43B6" w14:textId="77777777" w:rsidR="00B9382E" w:rsidRPr="004C6DEB" w:rsidRDefault="00B9382E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3542CC47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4BBA6F0" w14:textId="5818B696" w:rsidR="003F154A" w:rsidRPr="003F154A" w:rsidRDefault="00B9382E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BA1D111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E000074" w14:textId="6D05EC31" w:rsidR="003F154A" w:rsidRDefault="00B938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11E55FA" w14:textId="7E7554CE" w:rsidR="003F154A" w:rsidRDefault="00B938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3D55121" w14:textId="1312DEC2" w:rsidR="003F154A" w:rsidRDefault="00B938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9963BC1" w14:textId="38072DA8" w:rsidR="003F154A" w:rsidRDefault="00B938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37F09A4" w14:textId="77C9962F" w:rsidR="003F154A" w:rsidRDefault="00B938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95263DE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9DE2FA6" w14:textId="342ECFC0" w:rsidR="003F154A" w:rsidRDefault="00B938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BD6CF2B" w14:textId="28A54A5B" w:rsidR="003F154A" w:rsidRPr="00EF37BF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19.6012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AD672A0" w14:textId="7A624E6D" w:rsidR="003F154A" w:rsidRPr="00EF37BF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-0.00601012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FF81AF9" w14:textId="4438E193" w:rsidR="003F154A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-0.00010705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C2F9ACC" w14:textId="63B493E5" w:rsidR="003F154A" w:rsidRPr="00EF37BF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19.6012</w:t>
                        </w:r>
                      </w:p>
                    </w:tc>
                  </w:tr>
                  <w:tr w:rsidR="00935682" w14:paraId="3FD9F12E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8CE1ABB" w14:textId="02E4CA6D" w:rsidR="00935682" w:rsidRDefault="00B9382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5E46508" w14:textId="68224173" w:rsidR="00935682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604A95D" w14:textId="2867A668" w:rsidR="00935682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BE23D3C" w14:textId="553299E5" w:rsidR="00935682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1540893" w14:textId="219A970E" w:rsidR="00935682" w:rsidRDefault="00B9382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7063C44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EA395E2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9382E" w14:paraId="09C716AA" w14:textId="77777777" w:rsidTr="005F38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4B9F3FD" w14:textId="27E73843" w:rsidR="00B9382E" w:rsidRPr="004E282D" w:rsidRDefault="00B9382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CD2188A" w14:textId="270E9A2E" w:rsidR="00B9382E" w:rsidRPr="004E282D" w:rsidRDefault="00B938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08AD982" w14:textId="364672EF" w:rsidR="00B9382E" w:rsidRPr="004E282D" w:rsidRDefault="00B9382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9382E" w14:paraId="0F2DE994" w14:textId="77777777" w:rsidTr="003F05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5BD2158" w14:textId="5E95BCF3" w:rsidR="00B9382E" w:rsidRPr="00F42DD1" w:rsidRDefault="00B9382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33B4FF8A" w14:textId="5BC17199" w:rsidR="00B9382E" w:rsidRPr="006208CB" w:rsidRDefault="00B938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72FEF52" wp14:editId="0BE63458">
                        <wp:extent cx="1907540" cy="1008380"/>
                        <wp:effectExtent l="0" t="0" r="0" b="127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08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9382E" w14:paraId="1A993F6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835C639" w14:textId="624BFE3E" w:rsidR="00B9382E" w:rsidRPr="00BE6656" w:rsidRDefault="00B9382E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2023ADF" w14:textId="18656DA9" w:rsidR="00B9382E" w:rsidRPr="00B77EA3" w:rsidRDefault="00B938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9382E" w14:paraId="472538F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305C057" w14:textId="7A08021F" w:rsidR="00B9382E" w:rsidRDefault="00B938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EB093DC" w14:textId="204652A7" w:rsidR="00B9382E" w:rsidRDefault="00B938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B9382E" w14:paraId="2A31092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13D7E41" w14:textId="3639BBF5" w:rsidR="00B9382E" w:rsidRDefault="00B9382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F2143C1" w14:textId="5FEC7577" w:rsidR="00B9382E" w:rsidRDefault="00B9382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19.6 N</w:t>
                        </w:r>
                      </w:p>
                    </w:tc>
                  </w:tr>
                </w:tbl>
                <w:p w14:paraId="0716C270" w14:textId="77777777" w:rsidR="00B9382E" w:rsidRDefault="00B9382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29126FC" w14:textId="270E4BAF" w:rsidR="005273D5" w:rsidRDefault="005273D5" w:rsidP="000A7C6B">
            <w:pPr>
              <w:rPr>
                <w:rStyle w:val="Strong"/>
              </w:rPr>
            </w:pPr>
          </w:p>
        </w:tc>
      </w:tr>
    </w:tbl>
    <w:p w14:paraId="2422858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517EA477" w14:textId="77777777" w:rsidTr="005B3D16">
        <w:tc>
          <w:tcPr>
            <w:tcW w:w="11016" w:type="dxa"/>
          </w:tcPr>
          <w:p w14:paraId="5B6A18BC" w14:textId="1959A46E"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39747632"/>
            <w:r w:rsidR="00B9382E">
              <w:t>Connector Definitions</w:t>
            </w:r>
            <w:bookmarkEnd w:id="13"/>
          </w:p>
          <w:p w14:paraId="7DFD43FA" w14:textId="1F05CE9A" w:rsidR="00132707" w:rsidRDefault="00B9382E" w:rsidP="000A7C6B">
            <w:r>
              <w:t>No Data</w:t>
            </w:r>
          </w:p>
          <w:p w14:paraId="7825D609" w14:textId="6A7A3989" w:rsidR="00EF37BF" w:rsidRPr="009C0A33" w:rsidRDefault="00EF37BF" w:rsidP="000A7C6B"/>
          <w:p w14:paraId="12E6C403" w14:textId="77777777" w:rsidR="000F2729" w:rsidRDefault="000F2729" w:rsidP="000A7C6B"/>
          <w:p w14:paraId="39FA723E" w14:textId="6DFE291D" w:rsidR="00E12C21" w:rsidRDefault="00E12C21" w:rsidP="000A7C6B"/>
          <w:p w14:paraId="35672837" w14:textId="32B43B00" w:rsidR="00132707" w:rsidRDefault="00132707" w:rsidP="000A7C6B"/>
        </w:tc>
      </w:tr>
    </w:tbl>
    <w:p w14:paraId="027844F2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44108A7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AF9B7FA" w14:textId="3ADD14C1" w:rsidR="00104BD8" w:rsidRDefault="00B9382E" w:rsidP="000A7C6B">
            <w:pPr>
              <w:pStyle w:val="Heading1"/>
              <w:outlineLvl w:val="0"/>
            </w:pPr>
            <w:bookmarkStart w:id="14" w:name="_Toc39747633"/>
            <w:r>
              <w:t>Contact Information</w:t>
            </w:r>
            <w:bookmarkEnd w:id="14"/>
          </w:p>
          <w:p w14:paraId="3913D747" w14:textId="04D86B24" w:rsidR="00104BD8" w:rsidRDefault="00B9382E" w:rsidP="000A7C6B">
            <w:r>
              <w:t>No Data</w:t>
            </w:r>
          </w:p>
          <w:p w14:paraId="5B5D90C2" w14:textId="1D72D6AF" w:rsidR="00104BD8" w:rsidRDefault="00104BD8" w:rsidP="000A7C6B">
            <w:pPr>
              <w:rPr>
                <w:rStyle w:val="A3"/>
              </w:rPr>
            </w:pPr>
          </w:p>
          <w:p w14:paraId="2F874A7A" w14:textId="77777777" w:rsidR="00104BD8" w:rsidRDefault="00104BD8" w:rsidP="000A7C6B"/>
        </w:tc>
      </w:tr>
    </w:tbl>
    <w:p w14:paraId="7DF5E2CE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B36FAAF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D0AE7A7" w14:textId="53B93EAA" w:rsidR="00A61A59" w:rsidRDefault="00B9382E" w:rsidP="000A7C6B">
            <w:pPr>
              <w:pStyle w:val="Heading1"/>
              <w:outlineLvl w:val="0"/>
            </w:pPr>
            <w:bookmarkStart w:id="15" w:name="_Toc39747634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64FA3A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65E463" w14:textId="6C5CB470" w:rsidR="00A9531D" w:rsidRDefault="00B9382E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F760F7" w14:textId="2FDA158C" w:rsidR="00A9531D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9382E" w14:paraId="28CDCAD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8B8E63" w14:textId="79EAA97C" w:rsidR="00B9382E" w:rsidRDefault="00B9382E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E24068" w14:textId="3A74FA06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B9382E" w14:paraId="61BBD98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D32E3F" w14:textId="7E953807" w:rsidR="00B9382E" w:rsidRDefault="00B9382E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A1D6D7" w14:textId="3D936DE3" w:rsidR="00B9382E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1CFE17A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D50DF6" w14:textId="5ADE4E8A" w:rsidR="00B9382E" w:rsidRDefault="00B9382E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855AED" w14:textId="1D77DB0D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9382E" w14:paraId="3D011F2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89E18F" w14:textId="6F15BF9C" w:rsidR="00B9382E" w:rsidRDefault="00B9382E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9EE697" w14:textId="3064C1B4" w:rsidR="00B9382E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B9382E" w14:paraId="0669E5D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B3CCE0" w14:textId="27A2EA75" w:rsidR="00B9382E" w:rsidRDefault="00B9382E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C79347" w14:textId="30094852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0.366841 in</w:t>
                  </w:r>
                </w:p>
              </w:tc>
            </w:tr>
            <w:tr w:rsidR="00B9382E" w14:paraId="7072053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CBC590" w14:textId="613F552A" w:rsidR="00B9382E" w:rsidRDefault="00B9382E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66DE7B" w14:textId="55B31708" w:rsidR="00B9382E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0.0183421 in</w:t>
                  </w:r>
                </w:p>
              </w:tc>
            </w:tr>
            <w:tr w:rsidR="00B9382E" w14:paraId="14D8071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69AFE9" w14:textId="3E947377" w:rsidR="00B9382E" w:rsidRDefault="00B9382E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8E7981" w14:textId="601E76F8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1845C876" w14:textId="77777777" w:rsidR="00690657" w:rsidRDefault="00690657" w:rsidP="00690657"/>
          <w:p w14:paraId="48281056" w14:textId="1952F7FA" w:rsidR="00A9531D" w:rsidRPr="00690657" w:rsidRDefault="00B9382E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356B3F8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07994B" w14:textId="67A581B1" w:rsidR="007107BE" w:rsidRDefault="00B9382E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90BB38" w14:textId="257E09D3" w:rsidR="007107BE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21675</w:t>
                  </w:r>
                </w:p>
              </w:tc>
            </w:tr>
            <w:tr w:rsidR="00B9382E" w14:paraId="71F2AB0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9B860A" w14:textId="05994A93" w:rsidR="00B9382E" w:rsidRDefault="00B9382E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71DB30" w14:textId="64CEA112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10984</w:t>
                  </w:r>
                </w:p>
              </w:tc>
            </w:tr>
            <w:tr w:rsidR="00B9382E" w14:paraId="0425101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EA9F59" w14:textId="1CE632DF" w:rsidR="00B9382E" w:rsidRDefault="00B9382E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F0060E" w14:textId="463A4E8E" w:rsidR="00B9382E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176.66</w:t>
                  </w:r>
                </w:p>
              </w:tc>
            </w:tr>
            <w:tr w:rsidR="00B9382E" w14:paraId="18E0E80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1EAE77" w14:textId="0731E2DC" w:rsidR="00B9382E" w:rsidRDefault="00B9382E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17ECB7" w14:textId="1FD8B9A3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14.5</w:t>
                  </w:r>
                </w:p>
              </w:tc>
            </w:tr>
            <w:tr w:rsidR="00B9382E" w14:paraId="349E942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E596C2" w14:textId="42A556F5" w:rsidR="00B9382E" w:rsidRDefault="00B9382E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D56C0A" w14:textId="5C05CBD8" w:rsidR="00B9382E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1.33</w:t>
                  </w:r>
                </w:p>
              </w:tc>
            </w:tr>
            <w:tr w:rsidR="00B9382E" w14:paraId="71789EB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FE7DB5" w14:textId="3B6DB529" w:rsidR="00B9382E" w:rsidRDefault="00B9382E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296E49" w14:textId="7ACBC846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9382E" w14:paraId="6662C6B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E29177" w14:textId="766F2FA0" w:rsidR="00B9382E" w:rsidRDefault="00B9382E" w:rsidP="00C16188">
                  <w:r>
                    <w:t>Time to complete mesh(</w:t>
                  </w:r>
                  <w:proofErr w:type="spellStart"/>
                  <w:r>
                    <w:t>hh;mm;ss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F3431F" w14:textId="22830DB4" w:rsidR="00B9382E" w:rsidRDefault="00B9382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00:00:10</w:t>
                  </w:r>
                </w:p>
              </w:tc>
            </w:tr>
            <w:tr w:rsidR="00B9382E" w14:paraId="5B932A2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DFAF41" w14:textId="37C5C01D" w:rsidR="00B9382E" w:rsidRDefault="00B9382E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533132" w14:textId="3867E21E" w:rsidR="00B9382E" w:rsidRDefault="00B9382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THINKMAX</w:t>
                  </w:r>
                </w:p>
              </w:tc>
            </w:tr>
            <w:tr w:rsidR="00D803B1" w14:paraId="11CB10F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6E71760F" w14:textId="3A30D21B" w:rsidR="00D803B1" w:rsidRDefault="00B9382E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DF91AF7" wp14:editId="78D6219E">
                        <wp:extent cx="6711315" cy="354774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54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27A6CE" w14:textId="1041D0F4" w:rsidR="00A61A59" w:rsidRPr="00F077CB" w:rsidRDefault="00A61A59" w:rsidP="000A7C6B"/>
        </w:tc>
      </w:tr>
    </w:tbl>
    <w:p w14:paraId="073C0137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18709EE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407555A" w14:textId="577EE6BB" w:rsidR="002C53F9" w:rsidRDefault="00B9382E" w:rsidP="000A7C6B">
            <w:pPr>
              <w:pStyle w:val="Heading1"/>
              <w:outlineLvl w:val="0"/>
            </w:pPr>
            <w:bookmarkStart w:id="16" w:name="_Toc39747635"/>
            <w:r>
              <w:t>Sensor Details</w:t>
            </w:r>
            <w:bookmarkEnd w:id="16"/>
          </w:p>
          <w:p w14:paraId="4BEB00B5" w14:textId="4CB9F8CC" w:rsidR="002C53F9" w:rsidRPr="00F077CB" w:rsidRDefault="00B9382E" w:rsidP="000A7C6B">
            <w:r>
              <w:t>No Data</w:t>
            </w:r>
          </w:p>
        </w:tc>
      </w:tr>
    </w:tbl>
    <w:p w14:paraId="0494B1B4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2F8AE2AA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771E962" w14:textId="0028399B" w:rsidR="005F5B79" w:rsidRDefault="00B9382E" w:rsidP="000A7C6B">
            <w:pPr>
              <w:pStyle w:val="Heading1"/>
              <w:outlineLvl w:val="0"/>
            </w:pPr>
            <w:bookmarkStart w:id="17" w:name="_Toc39747636"/>
            <w:r>
              <w:t>Resultant Forces</w:t>
            </w:r>
            <w:bookmarkEnd w:id="17"/>
          </w:p>
          <w:p w14:paraId="481327C6" w14:textId="24AE0F18" w:rsidR="005F5B79" w:rsidRPr="000B04D4" w:rsidRDefault="00B9382E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7E4CBE7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1E9A23C" w14:textId="5A1BB1CD" w:rsidR="005F5B79" w:rsidRDefault="00B9382E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B01A054" w14:textId="45B93F78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7089C3" w14:textId="3266B1F8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061D01E" w14:textId="6C924498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379ACF2" w14:textId="459020E1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DEC9389" w14:textId="6D33C2C2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A4E7EE5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6F54A7" w14:textId="7380E441" w:rsidR="005F5B79" w:rsidRPr="004D2956" w:rsidRDefault="00B938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0F6E8B" w14:textId="6EC4C58B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10CF91" w14:textId="28C64120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19.6012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F7DE4C" w14:textId="425E6D7C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-0.00601012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17BD4F" w14:textId="454A28E3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-0.00010705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4C66646" w14:textId="75C37BF8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19.6012</w:t>
                  </w:r>
                </w:p>
              </w:tc>
            </w:tr>
          </w:tbl>
          <w:p w14:paraId="2066ED83" w14:textId="77B639F2" w:rsidR="005F5B79" w:rsidRPr="000B04D4" w:rsidRDefault="00B9382E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4AE2ABA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7B277A9" w14:textId="577EF982" w:rsidR="005F5B79" w:rsidRDefault="00B9382E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A5434C" w14:textId="7CBBAB23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313773A" w14:textId="1A7FE5D0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CD1C3E3" w14:textId="1DFA3086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54B0D0" w14:textId="034F0827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A0FCAC4" w14:textId="7CC9DFAA" w:rsidR="005F5B79" w:rsidRDefault="00B9382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91EB97C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4E0EA08" w14:textId="3D36C1E6" w:rsidR="005F5B79" w:rsidRPr="004D2956" w:rsidRDefault="00B9382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7F1B1B" w14:textId="46A14FD5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E3FD1B8" w14:textId="37A02CF6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5D63E0" w14:textId="22244A11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CD4EBC" w14:textId="09F874D9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D524B47" w14:textId="67968563" w:rsidR="005F5B79" w:rsidRPr="004D2956" w:rsidRDefault="00B9382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ABEA9F4" w14:textId="77777777" w:rsidR="005F5B79" w:rsidRDefault="005F5B79" w:rsidP="000A7C6B"/>
        </w:tc>
      </w:tr>
      <w:tr w:rsidR="005F5B79" w14:paraId="7FE8B2FF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65FAFD0" w14:textId="5EAC5029"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14:paraId="1D27EB2E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1815F176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A3B3DAC" w14:textId="321DDA70" w:rsidR="0050542D" w:rsidRPr="00B9382E" w:rsidRDefault="00B9382E" w:rsidP="00B9382E">
            <w:pPr>
              <w:pStyle w:val="Heading1"/>
            </w:pPr>
            <w:bookmarkStart w:id="21" w:name="_Toc39747637"/>
            <w:r>
              <w:t>Beams</w:t>
            </w:r>
            <w:bookmarkEnd w:id="21"/>
          </w:p>
          <w:p w14:paraId="641BC308" w14:textId="4C0C720C" w:rsidR="00EC2432" w:rsidRDefault="00B9382E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1CDCF065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14AC63FA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2FF12D4" w14:textId="11A0D331" w:rsidR="00EC2432" w:rsidRDefault="00B9382E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39747638"/>
            <w:r>
              <w:lastRenderedPageBreak/>
              <w:t>Study Results</w:t>
            </w:r>
            <w:bookmarkEnd w:id="25"/>
          </w:p>
          <w:p w14:paraId="5111A475" w14:textId="316BB0FB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7"/>
              <w:gridCol w:w="3130"/>
              <w:gridCol w:w="2560"/>
              <w:gridCol w:w="2537"/>
            </w:tblGrid>
            <w:tr w:rsidR="00B9382E" w14:paraId="433F5119" w14:textId="77777777" w:rsidTr="00C26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821F872" w14:textId="02F57D28" w:rsidR="00B9382E" w:rsidRDefault="00B9382E" w:rsidP="00B9382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45364F" w14:textId="07E1E936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414924" w14:textId="56536F57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F9FDF1E" w14:textId="7EEB76AE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9382E" w14:paraId="4365FC27" w14:textId="77777777" w:rsidTr="00C261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1705B2" w14:textId="4DD04DCD" w:rsidR="00B9382E" w:rsidRPr="004D2956" w:rsidRDefault="00B9382E" w:rsidP="00B938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4260CB" w14:textId="46BEE512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4098BB" w14:textId="77777777" w:rsidR="00B9382E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1.646e+03 N/m^2</w:t>
                  </w:r>
                </w:p>
                <w:p w14:paraId="4A883193" w14:textId="123030CD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12066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1730630" w14:textId="77777777" w:rsidR="00B9382E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1.134e+06 N/m^2</w:t>
                  </w:r>
                </w:p>
                <w:p w14:paraId="65E2A878" w14:textId="64C15E97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11892</w:t>
                  </w:r>
                </w:p>
              </w:tc>
            </w:tr>
            <w:tr w:rsidR="00B9382E" w14:paraId="3ADEB9E7" w14:textId="77777777" w:rsidTr="00C2614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8747F9" w14:textId="24F240DB" w:rsidR="00B9382E" w:rsidRDefault="00B9382E" w:rsidP="00B9382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CAEE89F" wp14:editId="408CCCF6">
                        <wp:extent cx="6858000" cy="3625215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5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E0F332" w14:textId="32036F1A" w:rsidR="00B9382E" w:rsidRPr="004D2956" w:rsidRDefault="00B9382E" w:rsidP="00B938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WindTurbine-Static 1-Stress-Stress1</w:t>
                  </w:r>
                </w:p>
              </w:tc>
            </w:tr>
          </w:tbl>
          <w:p w14:paraId="0B716A9F" w14:textId="0D8EACC3" w:rsidR="00B9382E" w:rsidRDefault="00B938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13"/>
              <w:gridCol w:w="3372"/>
              <w:gridCol w:w="2378"/>
              <w:gridCol w:w="2191"/>
            </w:tblGrid>
            <w:tr w:rsidR="00B9382E" w14:paraId="63FB1A6E" w14:textId="77777777" w:rsidTr="00C26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916715" w14:textId="0715FB45" w:rsidR="00B9382E" w:rsidRDefault="00B9382E" w:rsidP="00B9382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F2C5C9B" w14:textId="6E119537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E98731" w14:textId="2B135CB8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0F43751" w14:textId="37A4BE47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9382E" w14:paraId="3A05C0AA" w14:textId="77777777" w:rsidTr="00C261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31DF7A" w14:textId="7EA1B4A3" w:rsidR="00B9382E" w:rsidRPr="004D2956" w:rsidRDefault="00B9382E" w:rsidP="00B938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B572C48" w14:textId="1FB273B9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5D6B725" w14:textId="77777777" w:rsidR="00B9382E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 mm</w:t>
                  </w:r>
                </w:p>
                <w:p w14:paraId="7A4A7B47" w14:textId="093CC982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1595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44E9F70" w14:textId="77777777" w:rsidR="00B9382E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5.721e-01 mm</w:t>
                  </w:r>
                </w:p>
                <w:p w14:paraId="16684AAE" w14:textId="3747812D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693</w:t>
                  </w:r>
                </w:p>
              </w:tc>
            </w:tr>
            <w:tr w:rsidR="00B9382E" w14:paraId="4C8747EC" w14:textId="77777777" w:rsidTr="00C2614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BD103B" w14:textId="75284A0E" w:rsidR="00B9382E" w:rsidRDefault="00B9382E" w:rsidP="00B9382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5ADF213" wp14:editId="7F386B1A">
                        <wp:extent cx="6858000" cy="362521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5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244C13" w14:textId="5121CB05" w:rsidR="00B9382E" w:rsidRPr="004D2956" w:rsidRDefault="00B9382E" w:rsidP="00B938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WindTurbine-Static 1-Displacement-Displacement1</w:t>
                  </w:r>
                </w:p>
              </w:tc>
            </w:tr>
          </w:tbl>
          <w:p w14:paraId="35866026" w14:textId="7CDF0C76" w:rsidR="00B9382E" w:rsidRDefault="00B9382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92"/>
              <w:gridCol w:w="3389"/>
              <w:gridCol w:w="2448"/>
              <w:gridCol w:w="2425"/>
            </w:tblGrid>
            <w:tr w:rsidR="00B9382E" w14:paraId="58A2687F" w14:textId="77777777" w:rsidTr="00C261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CA6E32" w14:textId="10398AF0" w:rsidR="00B9382E" w:rsidRDefault="00B9382E" w:rsidP="00B9382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F26B27" w14:textId="6458B955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057BBB" w14:textId="12913106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3687022" w14:textId="4B93C330" w:rsidR="00B9382E" w:rsidRDefault="00B9382E" w:rsidP="00B9382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9382E" w14:paraId="45C0DA69" w14:textId="77777777" w:rsidTr="00C261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8FA70D" w14:textId="58E50DF8" w:rsidR="00B9382E" w:rsidRPr="004D2956" w:rsidRDefault="00B9382E" w:rsidP="00B9382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7089289" w14:textId="03352361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2C0278E" w14:textId="77777777" w:rsidR="00B9382E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9.494e-07 </w:t>
                  </w:r>
                </w:p>
                <w:p w14:paraId="2EEA726E" w14:textId="00BA5485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1014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8EC321" w14:textId="77777777" w:rsidR="00B9382E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3.540e-04 </w:t>
                  </w:r>
                </w:p>
                <w:p w14:paraId="7334A592" w14:textId="76E0A6AF" w:rsidR="00B9382E" w:rsidRPr="004D2956" w:rsidRDefault="00B9382E" w:rsidP="00B9382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10915</w:t>
                  </w:r>
                </w:p>
              </w:tc>
            </w:tr>
            <w:tr w:rsidR="00B9382E" w14:paraId="6FC9ECE9" w14:textId="77777777" w:rsidTr="00C2614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87B81A" w14:textId="6D7F6120" w:rsidR="00B9382E" w:rsidRDefault="00B9382E" w:rsidP="00B9382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ABE0561" wp14:editId="5015084E">
                        <wp:extent cx="6858000" cy="3625215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625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AE7BA2" w14:textId="761EA2F1" w:rsidR="00B9382E" w:rsidRPr="004D2956" w:rsidRDefault="00B9382E" w:rsidP="00B9382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WindTurbine-Static 1-Strain-Strain1</w:t>
                  </w:r>
                </w:p>
              </w:tc>
            </w:tr>
          </w:tbl>
          <w:p w14:paraId="13EE0202" w14:textId="77777777" w:rsidR="00B9382E" w:rsidRPr="000B04D4" w:rsidRDefault="00B9382E" w:rsidP="000A7C6B"/>
          <w:bookmarkEnd w:id="22"/>
          <w:bookmarkEnd w:id="23"/>
          <w:bookmarkEnd w:id="24"/>
          <w:p w14:paraId="529AB8B2" w14:textId="5D20AC45" w:rsidR="00EC2432" w:rsidRDefault="00EC2432" w:rsidP="000A7C6B"/>
        </w:tc>
      </w:tr>
    </w:tbl>
    <w:p w14:paraId="3484231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14:paraId="0E360C61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B60DE1F" w14:textId="57253334" w:rsidR="000B1701" w:rsidRDefault="00B9382E" w:rsidP="00B9382E">
            <w:pPr>
              <w:pStyle w:val="Heading1"/>
            </w:pPr>
            <w:bookmarkStart w:id="26" w:name="_Toc39747639"/>
            <w:r>
              <w:t>Conclusion</w:t>
            </w:r>
            <w:bookmarkEnd w:id="26"/>
          </w:p>
        </w:tc>
      </w:tr>
    </w:tbl>
    <w:p w14:paraId="74AD9843" w14:textId="7509F201" w:rsidR="00AC3438" w:rsidRPr="00AC3438" w:rsidRDefault="00AC3438" w:rsidP="00FE0924">
      <w:bookmarkStart w:id="27" w:name="_GoBack"/>
      <w:bookmarkEnd w:id="27"/>
    </w:p>
    <w:sectPr w:rsidR="00AC3438" w:rsidRPr="00AC3438" w:rsidSect="00B9382E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0A42" w14:textId="77777777" w:rsidR="00B9382E" w:rsidRDefault="00B9382E" w:rsidP="00F25CD7">
      <w:pPr>
        <w:spacing w:after="0" w:line="240" w:lineRule="auto"/>
      </w:pPr>
      <w:r>
        <w:separator/>
      </w:r>
    </w:p>
  </w:endnote>
  <w:endnote w:type="continuationSeparator" w:id="0">
    <w:p w14:paraId="67B7177B" w14:textId="77777777" w:rsidR="00B9382E" w:rsidRDefault="00B9382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14:paraId="304B822C" w14:textId="77777777" w:rsidTr="003E1AE9">
      <w:tc>
        <w:tcPr>
          <w:tcW w:w="867" w:type="pct"/>
        </w:tcPr>
        <w:p w14:paraId="3C4998BA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F8CF966" wp14:editId="1E4893C6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E74E27F" w14:textId="140FD463" w:rsidR="00DC4D2F" w:rsidRDefault="00B9382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522148E" w14:textId="28968081" w:rsidR="00DC4D2F" w:rsidRDefault="00B9382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WindTurbine</w:t>
          </w:r>
          <w:proofErr w:type="spellEnd"/>
        </w:p>
      </w:tc>
      <w:tc>
        <w:tcPr>
          <w:tcW w:w="0" w:type="auto"/>
          <w:vAlign w:val="bottom"/>
        </w:tcPr>
        <w:p w14:paraId="577B4D26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5BCDA3E1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25E97DDB" w14:textId="77777777" w:rsidTr="00BF0BC4">
      <w:tc>
        <w:tcPr>
          <w:tcW w:w="1908" w:type="dxa"/>
        </w:tcPr>
        <w:p w14:paraId="77B5EAF1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159E4F9" wp14:editId="50B220B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9030C59" w14:textId="4AFE6BC1" w:rsidR="00DC4D2F" w:rsidRDefault="00B9382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4FD8248" w14:textId="39400C19" w:rsidR="00DC4D2F" w:rsidRDefault="00B9382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 xml:space="preserve">Simulation of </w:t>
          </w:r>
          <w:proofErr w:type="spellStart"/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WindTurbine</w:t>
          </w:r>
          <w:proofErr w:type="spellEnd"/>
        </w:p>
      </w:tc>
      <w:tc>
        <w:tcPr>
          <w:tcW w:w="360" w:type="dxa"/>
          <w:vAlign w:val="bottom"/>
        </w:tcPr>
        <w:p w14:paraId="2C7BD6BB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38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98DFDB3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96544" w14:textId="77777777" w:rsidR="00B9382E" w:rsidRDefault="00B9382E" w:rsidP="00F25CD7">
      <w:pPr>
        <w:spacing w:after="0" w:line="240" w:lineRule="auto"/>
      </w:pPr>
      <w:r>
        <w:separator/>
      </w:r>
    </w:p>
  </w:footnote>
  <w:footnote w:type="continuationSeparator" w:id="0">
    <w:p w14:paraId="4F3F6153" w14:textId="77777777" w:rsidR="00B9382E" w:rsidRDefault="00B9382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382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82E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DFEB"/>
  <w15:docId w15:val="{CA409595-FD91-4EF6-8818-F875CD8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58151-E92E-4A37-B12C-5FE33DD3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10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Max de Sa</dc:creator>
  <cp:lastModifiedBy>Max de Sa</cp:lastModifiedBy>
  <cp:revision>1</cp:revision>
  <dcterms:created xsi:type="dcterms:W3CDTF">2020-05-07T16:39:00Z</dcterms:created>
  <dcterms:modified xsi:type="dcterms:W3CDTF">2020-05-07T16:40:00Z</dcterms:modified>
</cp:coreProperties>
</file>